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184664" w:rsidRPr="00A85B6F" w:rsidTr="00984A27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89"/>
            </w:tblGrid>
            <w:tr w:rsidR="00184664" w:rsidRPr="00A85B6F" w:rsidTr="00792967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:rsidR="00184664" w:rsidRPr="00A85B6F" w:rsidRDefault="0005660C" w:rsidP="00CC7AD0">
                  <w:pPr>
                    <w:pStyle w:val="Heading2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82B63241B26FBB41B98A67880EB4C04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Skills</w:t>
                      </w:r>
                    </w:sdtContent>
                  </w:sdt>
                </w:p>
                <w:p w:rsidR="00184664" w:rsidRDefault="00DB3904" w:rsidP="00CC7AD0">
                  <w:pPr>
                    <w:pStyle w:val="Heading3"/>
                    <w:rPr>
                      <w:sz w:val="21"/>
                      <w:szCs w:val="21"/>
                    </w:rPr>
                  </w:pPr>
                  <w:r w:rsidRPr="00DB3904">
                    <w:rPr>
                      <w:sz w:val="21"/>
                      <w:szCs w:val="21"/>
                    </w:rPr>
                    <w:t>HTML</w:t>
                  </w:r>
                  <w:r>
                    <w:rPr>
                      <w:sz w:val="21"/>
                      <w:szCs w:val="21"/>
                    </w:rPr>
                    <w:t>,</w:t>
                  </w:r>
                  <w:r w:rsidRPr="00DB3904">
                    <w:rPr>
                      <w:sz w:val="21"/>
                      <w:szCs w:val="21"/>
                    </w:rPr>
                    <w:t xml:space="preserve"> CSS</w:t>
                  </w:r>
                  <w:r>
                    <w:rPr>
                      <w:sz w:val="21"/>
                      <w:szCs w:val="21"/>
                    </w:rPr>
                    <w:t>,</w:t>
                  </w:r>
                  <w:r w:rsidRPr="00DB3904">
                    <w:rPr>
                      <w:sz w:val="21"/>
                      <w:szCs w:val="21"/>
                    </w:rPr>
                    <w:t xml:space="preserve"> JAVASCRIPT</w:t>
                  </w:r>
                  <w:r>
                    <w:rPr>
                      <w:sz w:val="21"/>
                      <w:szCs w:val="21"/>
                    </w:rPr>
                    <w:t>,</w:t>
                  </w:r>
                  <w:r w:rsidRPr="00DB3904">
                    <w:rPr>
                      <w:sz w:val="21"/>
                      <w:szCs w:val="21"/>
                    </w:rPr>
                    <w:t xml:space="preserve"> PHP</w:t>
                  </w:r>
                  <w:r>
                    <w:rPr>
                      <w:sz w:val="21"/>
                      <w:szCs w:val="21"/>
                    </w:rPr>
                    <w:t>,</w:t>
                  </w:r>
                  <w:r w:rsidRPr="00DB3904">
                    <w:rPr>
                      <w:sz w:val="21"/>
                      <w:szCs w:val="21"/>
                    </w:rPr>
                    <w:t xml:space="preserve"> MySQL</w:t>
                  </w:r>
                  <w:r>
                    <w:rPr>
                      <w:sz w:val="21"/>
                      <w:szCs w:val="21"/>
                    </w:rPr>
                    <w:t>, JQUERY</w:t>
                  </w:r>
                </w:p>
                <w:p w:rsidR="00DB3904" w:rsidRDefault="00DB3904" w:rsidP="00CC7AD0">
                  <w:pPr>
                    <w:pStyle w:val="Heading3"/>
                    <w:rPr>
                      <w:szCs w:val="20"/>
                    </w:rPr>
                  </w:pPr>
                  <w:r w:rsidRPr="00DB3904">
                    <w:rPr>
                      <w:szCs w:val="20"/>
                    </w:rPr>
                    <w:t>Amazon-AWS</w:t>
                  </w:r>
                  <w:r>
                    <w:rPr>
                      <w:szCs w:val="20"/>
                    </w:rPr>
                    <w:t>,</w:t>
                  </w:r>
                  <w:r w:rsidRPr="00DB3904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Project</w:t>
                  </w:r>
                  <w:r w:rsidRPr="00DB3904"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>Management</w:t>
                  </w:r>
                </w:p>
                <w:p w:rsidR="00DB3904" w:rsidRDefault="00DB3904" w:rsidP="00CC7AD0">
                  <w:pPr>
                    <w:pStyle w:val="Heading3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Responsive design and version control (GIT)</w:t>
                  </w:r>
                </w:p>
                <w:p w:rsidR="00EE1811" w:rsidRPr="00DB3904" w:rsidRDefault="00EE1811" w:rsidP="00CC7AD0">
                  <w:pPr>
                    <w:pStyle w:val="Heading3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Linux, Windows, and MacOS</w:t>
                  </w:r>
                </w:p>
                <w:p w:rsidR="00DB3904" w:rsidRPr="00A85B6F" w:rsidRDefault="00DB3904" w:rsidP="00CC7AD0">
                  <w:pPr>
                    <w:pStyle w:val="Heading3"/>
                  </w:pPr>
                </w:p>
              </w:tc>
            </w:tr>
            <w:tr w:rsidR="00184664" w:rsidRPr="00A85B6F" w:rsidTr="002D2509">
              <w:trPr>
                <w:trHeight w:val="223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:rsidR="00184664" w:rsidRPr="00A85B6F" w:rsidRDefault="0005660C" w:rsidP="00CC7AD0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3B1AB1ED7161BA469B93B8248A9177C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Experience</w:t>
                      </w:r>
                    </w:sdtContent>
                  </w:sdt>
                </w:p>
                <w:p w:rsidR="00184664" w:rsidRPr="00D26626" w:rsidRDefault="00DB3904" w:rsidP="00CC7AD0">
                  <w:pPr>
                    <w:pStyle w:val="Heading3"/>
                    <w:rPr>
                      <w:sz w:val="19"/>
                      <w:szCs w:val="19"/>
                    </w:rPr>
                  </w:pPr>
                  <w:r w:rsidRPr="00D26626">
                    <w:rPr>
                      <w:sz w:val="19"/>
                      <w:szCs w:val="19"/>
                    </w:rPr>
                    <w:t>Software Developer</w:t>
                  </w:r>
                  <w:r w:rsidR="00184664" w:rsidRPr="00D26626">
                    <w:rPr>
                      <w:sz w:val="19"/>
                      <w:szCs w:val="19"/>
                    </w:rPr>
                    <w:t xml:space="preserve"> | </w:t>
                  </w:r>
                  <w:r w:rsidRPr="00D26626">
                    <w:rPr>
                      <w:sz w:val="19"/>
                      <w:szCs w:val="19"/>
                    </w:rPr>
                    <w:t>Picture Mosaics</w:t>
                  </w:r>
                  <w:r w:rsidR="00184664" w:rsidRPr="00D26626">
                    <w:rPr>
                      <w:sz w:val="19"/>
                      <w:szCs w:val="19"/>
                    </w:rPr>
                    <w:t xml:space="preserve"> | </w:t>
                  </w:r>
                  <w:r w:rsidR="00D26626" w:rsidRPr="00D26626">
                    <w:rPr>
                      <w:sz w:val="19"/>
                      <w:szCs w:val="19"/>
                    </w:rPr>
                    <w:t>October 2019- present</w:t>
                  </w:r>
                </w:p>
                <w:p w:rsidR="00184664" w:rsidRDefault="00CB2F4E" w:rsidP="00CC7AD0">
                  <w:r>
                    <w:t>At Picture Mosaics, I used a mix of technologies to accomplish highly custom digital mosaics. Languages leveraged including PHP, MySQL, and Swift.</w:t>
                  </w:r>
                </w:p>
                <w:p w:rsidR="00CB2F4E" w:rsidRPr="00A85B6F" w:rsidRDefault="00CB2F4E" w:rsidP="00CC7AD0"/>
                <w:p w:rsidR="00184664" w:rsidRPr="00A85B6F" w:rsidRDefault="00DB3904" w:rsidP="00CC7AD0">
                  <w:pPr>
                    <w:pStyle w:val="Heading3"/>
                  </w:pPr>
                  <w:r>
                    <w:t>Operations Manager</w:t>
                  </w:r>
                  <w:r w:rsidR="00CB2F4E">
                    <w:t>/Sales Support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Fastenal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 w:rsidR="00D26626">
                    <w:t>August 2017 – October 2019</w:t>
                  </w:r>
                </w:p>
                <w:p w:rsidR="00184664" w:rsidRPr="00A85B6F" w:rsidRDefault="00CB2F4E" w:rsidP="00CC7AD0">
                  <w:r>
                    <w:t xml:space="preserve">My time at Fastenal was filled with my growth in business analytics, sales and marketing strategies, and </w:t>
                  </w:r>
                  <w:r w:rsidR="000774F2">
                    <w:t xml:space="preserve">team leadership. </w:t>
                  </w:r>
                </w:p>
                <w:p w:rsidR="00184664" w:rsidRPr="00A85B6F" w:rsidRDefault="0005660C" w:rsidP="00CC7AD0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9B083658D64C19448F6F56C14C07DFE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Education</w:t>
                      </w:r>
                    </w:sdtContent>
                  </w:sdt>
                </w:p>
                <w:p w:rsidR="00184664" w:rsidRDefault="00DB3904" w:rsidP="00CC7AD0">
                  <w:pPr>
                    <w:pStyle w:val="Heading3"/>
                  </w:pPr>
                  <w:r>
                    <w:t>Computer Science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In-Prog.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Wilmington University</w:t>
                  </w:r>
                </w:p>
                <w:p w:rsidR="00DB3904" w:rsidRPr="00A85B6F" w:rsidRDefault="00DB3904" w:rsidP="00DB3904">
                  <w:pPr>
                    <w:pStyle w:val="Heading2"/>
                  </w:pPr>
                  <w:r>
                    <w:t>Projects</w:t>
                  </w:r>
                </w:p>
                <w:p w:rsidR="00DB3904" w:rsidRDefault="00DB3904" w:rsidP="00EE1811">
                  <w:pPr>
                    <w:pStyle w:val="Heading3"/>
                  </w:pPr>
                  <w:r w:rsidRPr="005B0E81">
                    <w:t>|</w:t>
                  </w:r>
                  <w:r w:rsidRPr="00A85B6F">
                    <w:t xml:space="preserve"> </w:t>
                  </w:r>
                  <w:r w:rsidR="00EE1811">
                    <w:t>Flavor Castle</w:t>
                  </w:r>
                  <w:r w:rsidRPr="00A85B6F">
                    <w:t xml:space="preserve"> </w:t>
                  </w:r>
                  <w:r w:rsidRPr="005B0E81">
                    <w:t>|</w:t>
                  </w:r>
                </w:p>
                <w:p w:rsidR="00DB3904" w:rsidRPr="00A85B6F" w:rsidRDefault="000774F2" w:rsidP="00DB3904">
                  <w:r>
                    <w:t xml:space="preserve">Flavor Castle is a restaurant mock site </w:t>
                  </w:r>
                  <w:r w:rsidR="00E364BF">
                    <w:t xml:space="preserve">that has a fluid and simple UI. </w:t>
                  </w:r>
                  <w:r w:rsidR="00F864D8">
                    <w:t>Its</w:t>
                  </w:r>
                  <w:r w:rsidR="00E364BF">
                    <w:t xml:space="preserve"> main purpose is to learn the complexities of CSS and responsive design.</w:t>
                  </w:r>
                  <w:r>
                    <w:t xml:space="preserve"> </w:t>
                  </w:r>
                </w:p>
                <w:p w:rsidR="00DB3904" w:rsidRPr="00A85B6F" w:rsidRDefault="00DB3904" w:rsidP="00DB3904">
                  <w:pPr>
                    <w:pStyle w:val="Heading3"/>
                  </w:pPr>
                  <w:r w:rsidRPr="00A85B6F">
                    <w:t xml:space="preserve"> </w:t>
                  </w:r>
                  <w:r w:rsidRPr="005B0E81">
                    <w:t>|</w:t>
                  </w:r>
                  <w:r w:rsidRPr="00A85B6F">
                    <w:t xml:space="preserve"> </w:t>
                  </w:r>
                  <w:r w:rsidR="00EE1811">
                    <w:t>BLM</w:t>
                  </w:r>
                  <w:r w:rsidRPr="00A85B6F">
                    <w:t xml:space="preserve"> </w:t>
                  </w:r>
                  <w:r w:rsidRPr="005B0E81">
                    <w:t>|</w:t>
                  </w:r>
                  <w:r w:rsidRPr="00A85B6F">
                    <w:t xml:space="preserve"> </w:t>
                  </w:r>
                </w:p>
                <w:p w:rsidR="004670DD" w:rsidRDefault="00F864D8" w:rsidP="00DB3904">
                  <w:pPr>
                    <w:pStyle w:val="Heading3"/>
                    <w:jc w:val="both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 xml:space="preserve">My site I’ve built for the Black Lives Matter cause is meant to serve as a resource </w:t>
                  </w:r>
                  <w:r w:rsidR="002D2509">
                    <w:rPr>
                      <w:b w:val="0"/>
                      <w:bCs/>
                    </w:rPr>
                    <w:t xml:space="preserve">for peaceful protest nearby, </w:t>
                  </w:r>
                  <w:r w:rsidR="002D2509">
                    <w:rPr>
                      <w:b w:val="0"/>
                      <w:bCs/>
                    </w:rPr>
                    <w:lastRenderedPageBreak/>
                    <w:t>donation links, and more. I decided to also include an upload feature that allows users to upload photos from the local protest with the state they are in and get their photo added to a carousel on the website!</w:t>
                  </w:r>
                </w:p>
                <w:p w:rsidR="002D2509" w:rsidRDefault="002D2509" w:rsidP="00DB3904">
                  <w:pPr>
                    <w:pStyle w:val="Heading3"/>
                    <w:jc w:val="both"/>
                    <w:rPr>
                      <w:b w:val="0"/>
                      <w:bCs/>
                    </w:rPr>
                  </w:pPr>
                </w:p>
                <w:p w:rsidR="002D2509" w:rsidRDefault="002D2509" w:rsidP="002D2509">
                  <w:pPr>
                    <w:pStyle w:val="Heading3"/>
                  </w:pPr>
                  <w:r w:rsidRPr="005B0E81">
                    <w:t>|</w:t>
                  </w:r>
                  <w:r w:rsidRPr="00A85B6F">
                    <w:t xml:space="preserve"> </w:t>
                  </w:r>
                  <w:r>
                    <w:t>Code</w:t>
                  </w:r>
                  <w:r>
                    <w:t xml:space="preserve"> </w:t>
                  </w:r>
                  <w:r>
                    <w:t>Create</w:t>
                  </w:r>
                  <w:r w:rsidRPr="00A85B6F">
                    <w:t xml:space="preserve"> </w:t>
                  </w:r>
                  <w:r w:rsidRPr="005B0E81">
                    <w:t>|</w:t>
                  </w:r>
                </w:p>
                <w:p w:rsidR="002D2509" w:rsidRPr="00A85B6F" w:rsidRDefault="002D2509" w:rsidP="002D2509">
                  <w:r>
                    <w:t>CodeCreate is my website I use to display my projects and show a little about myself!</w:t>
                  </w:r>
                </w:p>
                <w:p w:rsidR="002D2509" w:rsidRPr="00F864D8" w:rsidRDefault="002D2509" w:rsidP="00DB3904">
                  <w:pPr>
                    <w:pStyle w:val="Heading3"/>
                    <w:jc w:val="both"/>
                    <w:rPr>
                      <w:b w:val="0"/>
                      <w:bCs/>
                    </w:rPr>
                  </w:pPr>
                </w:p>
              </w:tc>
            </w:tr>
          </w:tbl>
          <w:p w:rsidR="00184664" w:rsidRPr="00A85B6F" w:rsidRDefault="00184664" w:rsidP="00CC7AD0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13"/>
            </w:tblGrid>
            <w:tr w:rsidR="00184664" w:rsidRPr="00A85B6F" w:rsidTr="00A915C8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:rsidR="00184664" w:rsidRPr="00A85B6F" w:rsidRDefault="0005660C" w:rsidP="00CC7AD0">
                  <w:pPr>
                    <w:pStyle w:val="Heading2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7D01657EC9FECF41967431CDAF35A46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17626">
                        <w:t>Objective</w:t>
                      </w:r>
                    </w:sdtContent>
                  </w:sdt>
                </w:p>
                <w:p w:rsidR="00DB3904" w:rsidRPr="00A85B6F" w:rsidRDefault="00DB3904" w:rsidP="00DB3904">
                  <w:pPr>
                    <w:pStyle w:val="Heading3"/>
                  </w:pPr>
                  <w:r>
                    <w:t xml:space="preserve">I would love to join </w:t>
                  </w:r>
                  <w:r w:rsidR="00F2076B">
                    <w:t>your</w:t>
                  </w:r>
                  <w:r w:rsidR="00407EDA">
                    <w:t xml:space="preserve"> </w:t>
                  </w:r>
                  <w:r>
                    <w:t>team and be able to contribute my skills and abilities while also learning as much as I can from my teammates and development lead!</w:t>
                  </w:r>
                </w:p>
              </w:tc>
            </w:tr>
            <w:tr w:rsidR="00184664" w:rsidRPr="00A85B6F" w:rsidTr="002D2509">
              <w:trPr>
                <w:trHeight w:hRule="exact" w:val="551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</w:tcBorders>
                </w:tcPr>
                <w:tbl>
                  <w:tblPr>
                    <w:tblW w:w="4173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726"/>
                    <w:gridCol w:w="1360"/>
                    <w:gridCol w:w="2087"/>
                  </w:tblGrid>
                  <w:tr w:rsidR="00184664" w:rsidRPr="00A85B6F" w:rsidTr="00DB3904">
                    <w:trPr>
                      <w:trHeight w:val="587"/>
                    </w:trPr>
                    <w:tc>
                      <w:tcPr>
                        <w:tcW w:w="2086" w:type="dxa"/>
                        <w:gridSpan w:val="2"/>
                        <w:tcMar>
                          <w:top w:w="432" w:type="dxa"/>
                          <w:bottom w:w="0" w:type="dxa"/>
                        </w:tcMar>
                      </w:tcPr>
                      <w:p w:rsidR="00184664" w:rsidRPr="00A85B6F" w:rsidRDefault="00184664" w:rsidP="00CC7AD0">
                        <w:pPr>
                          <w:pStyle w:val="Heading3"/>
                        </w:pPr>
                      </w:p>
                    </w:tc>
                    <w:tc>
                      <w:tcPr>
                        <w:tcW w:w="2087" w:type="dxa"/>
                        <w:tcMar>
                          <w:top w:w="432" w:type="dxa"/>
                          <w:bottom w:w="0" w:type="dxa"/>
                        </w:tcMar>
                      </w:tcPr>
                      <w:p w:rsidR="00184664" w:rsidRPr="00A85B6F" w:rsidRDefault="00184664" w:rsidP="00CC7AD0">
                        <w:pPr>
                          <w:pStyle w:val="Heading3"/>
                        </w:pPr>
                      </w:p>
                    </w:tc>
                  </w:tr>
                  <w:tr w:rsidR="00184664" w:rsidRPr="00A85B6F" w:rsidTr="00DB3904">
                    <w:trPr>
                      <w:trHeight w:val="1051"/>
                    </w:trPr>
                    <w:tc>
                      <w:tcPr>
                        <w:tcW w:w="2086" w:type="dxa"/>
                        <w:gridSpan w:val="2"/>
                        <w:tcMar>
                          <w:top w:w="0" w:type="dxa"/>
                          <w:bottom w:w="0" w:type="dxa"/>
                        </w:tcMar>
                      </w:tcPr>
                      <w:p w:rsidR="00184664" w:rsidRDefault="00EE1811" w:rsidP="00DB3904"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667D026" wp14:editId="07A94349">
                                  <wp:extent cx="329184" cy="329184"/>
                                  <wp:effectExtent l="0" t="0" r="0" b="0"/>
                                  <wp:docPr id="6" name="Group 322" descr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AD90AD5" id="Group 322" o:spid="_x0000_s1026" alt="Email icon" style="width:25.9pt;height:25.9pt;mso-position-horizontal-relative:char;mso-position-vertical-relative:line" coordsize="329184,329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">
                                  <v:oval id="Oval 7" o:spid="_x0000_s1027" style="position:absolute;width:329184;height:329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&#13;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  <w:p w:rsidR="00EE1811" w:rsidRPr="00DB3904" w:rsidRDefault="00EE1811" w:rsidP="00DB3904">
                        <w:r>
                          <w:t>matthewjjoe@gmail</w:t>
                        </w:r>
                      </w:p>
                    </w:tc>
                    <w:tc>
                      <w:tcPr>
                        <w:tcW w:w="2087" w:type="dxa"/>
                        <w:tcMar>
                          <w:top w:w="0" w:type="dxa"/>
                          <w:bottom w:w="0" w:type="dxa"/>
                        </w:tcMar>
                      </w:tcPr>
                      <w:p w:rsidR="00DB3904" w:rsidRDefault="00EE1811" w:rsidP="00DB3904"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419CB0D2" wp14:editId="3338310C">
                                  <wp:extent cx="329184" cy="329184"/>
                                  <wp:effectExtent l="0" t="0" r="0" b="0"/>
                                  <wp:docPr id="304" name="Group 303" descr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239AB1CD" id="Group 303" o:spid="_x0000_s1026" alt="Telephone icon" style="width:25.9pt;height:25.9pt;mso-position-horizontal-relative:char;mso-position-vertical-relative:line" coordsize="338328,33832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">
                                  <v:oval id="Oval 2" o:spid="_x0000_s1027" style="position:absolute;width:338328;height:3383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&#13;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  <w:p w:rsidR="00184664" w:rsidRPr="00A85B6F" w:rsidRDefault="00DB3904" w:rsidP="00DB3904">
                        <w:r>
                          <w:t>347-615-4557</w:t>
                        </w:r>
                      </w:p>
                    </w:tc>
                  </w:tr>
                  <w:tr w:rsidR="00DB3904" w:rsidRPr="00A85B6F" w:rsidTr="00DB3904">
                    <w:trPr>
                      <w:gridAfter w:val="1"/>
                      <w:wAfter w:w="2087" w:type="dxa"/>
                      <w:trHeight w:val="288"/>
                    </w:trPr>
                    <w:tc>
                      <w:tcPr>
                        <w:tcW w:w="2086" w:type="dxa"/>
                        <w:gridSpan w:val="2"/>
                        <w:tcMar>
                          <w:top w:w="288" w:type="dxa"/>
                          <w:bottom w:w="0" w:type="dxa"/>
                        </w:tcMar>
                      </w:tcPr>
                      <w:p w:rsidR="00DB3904" w:rsidRPr="00A85B6F" w:rsidRDefault="00EE1811" w:rsidP="00DB3904">
                        <w:pPr>
                          <w:pStyle w:val="Heading3"/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1312" behindDoc="0" locked="0" layoutInCell="1" allowOverlap="1" wp14:anchorId="2B3FEEAF" wp14:editId="4EB46825">
                                  <wp:simplePos x="0" y="0"/>
                                  <wp:positionH relativeFrom="column">
                                    <wp:posOffset>-192405</wp:posOffset>
                                  </wp:positionH>
                                  <wp:positionV relativeFrom="paragraph">
                                    <wp:posOffset>328930</wp:posOffset>
                                  </wp:positionV>
                                  <wp:extent cx="2794000" cy="292100"/>
                                  <wp:effectExtent l="0" t="0" r="0" b="0"/>
                                  <wp:wrapNone/>
                                  <wp:docPr id="13" name="Text Box 1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2794000" cy="292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EE1811" w:rsidRDefault="00EE1811" w:rsidP="00EE1811">
                                              <w:r>
                                                <w:t>GitHub: github.com/</w:t>
                                              </w:r>
                                              <w:proofErr w:type="spellStart"/>
                                              <w:r w:rsidR="002D2509">
                                                <w:t>ikonCoder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type w14:anchorId="2B3FEEAF" id="_x0000_t202" coordsize="21600,21600" o:spt="202" path="m,l,21600r21600,l21600,xe">
                                  <v:stroke joinstyle="miter"/>
                                  <v:path gradientshapeok="t" o:connecttype="rect"/>
                                </v:shapetype>
                                <v:shape id="Text Box 13" o:spid="_x0000_s1026" type="#_x0000_t202" style="position:absolute;left:0;text-align:left;margin-left:-15.15pt;margin-top:25.9pt;width:220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" filled="f" stroked="f" strokeweight=".5pt">
                                  <v:textbox>
                                    <w:txbxContent>
                                      <w:p w:rsidR="00EE1811" w:rsidRDefault="00EE1811" w:rsidP="00EE1811">
                                        <w:r>
                                          <w:t>GitHub: github.com/</w:t>
                                        </w:r>
                                        <w:proofErr w:type="spellStart"/>
                                        <w:r w:rsidR="002D2509">
                                          <w:t>ikonCoder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9264" behindDoc="0" locked="0" layoutInCell="1" allowOverlap="1" wp14:anchorId="2B3FEEAF" wp14:editId="4EB46825">
                                  <wp:simplePos x="0" y="0"/>
                                  <wp:positionH relativeFrom="column">
                                    <wp:posOffset>-192405</wp:posOffset>
                                  </wp:positionH>
                                  <wp:positionV relativeFrom="paragraph">
                                    <wp:posOffset>19050</wp:posOffset>
                                  </wp:positionV>
                                  <wp:extent cx="2794000" cy="304800"/>
                                  <wp:effectExtent l="0" t="0" r="0" b="0"/>
                                  <wp:wrapNone/>
                                  <wp:docPr id="12" name="Text Box 1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27940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EE1811" w:rsidRDefault="00EE1811" w:rsidP="00EE1811">
                                              <w:r>
                                                <w:t>Website: Codecreate.tech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2B3FEEAF" id="Text Box 12" o:spid="_x0000_s1027" type="#_x0000_t202" style="position:absolute;left:0;text-align:left;margin-left:-15.15pt;margin-top:1.5pt;width:220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" filled="f" stroked="f" strokeweight=".5pt">
                                  <v:textbox>
                                    <w:txbxContent>
                                      <w:p w:rsidR="00EE1811" w:rsidRDefault="00EE1811" w:rsidP="00EE1811">
                                        <w:r>
                                          <w:t>Website: Codecreate.tech</w:t>
                                        </w:r>
                                      </w:p>
                                    </w:txbxContent>
                                  </v:textbox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DB3904" w:rsidRPr="00A85B6F" w:rsidTr="00DB3904">
                    <w:trPr>
                      <w:gridAfter w:val="2"/>
                      <w:wAfter w:w="3447" w:type="dxa"/>
                      <w:trHeight w:val="271"/>
                    </w:trPr>
                    <w:tc>
                      <w:tcPr>
                        <w:tcW w:w="726" w:type="dxa"/>
                        <w:tcMar>
                          <w:top w:w="0" w:type="dxa"/>
                          <w:bottom w:w="288" w:type="dxa"/>
                        </w:tcMar>
                      </w:tcPr>
                      <w:p w:rsidR="00DB3904" w:rsidRPr="00A85B6F" w:rsidRDefault="00DB3904" w:rsidP="00DB3904"/>
                    </w:tc>
                  </w:tr>
                </w:tbl>
                <w:p w:rsidR="00184664" w:rsidRPr="00A85B6F" w:rsidRDefault="00184664" w:rsidP="00CC7AD0"/>
              </w:tc>
            </w:tr>
            <w:tr w:rsidR="00184664" w:rsidRPr="00A85B6F" w:rsidTr="002D2509">
              <w:trPr>
                <w:trHeight w:val="330"/>
              </w:trPr>
              <w:tc>
                <w:tcPr>
                  <w:tcW w:w="5000" w:type="pct"/>
                </w:tcPr>
                <w:p w:rsidR="00184664" w:rsidRPr="00A85B6F" w:rsidRDefault="00184664" w:rsidP="00CC7AD0">
                  <w:pPr>
                    <w:pStyle w:val="Heading2"/>
                  </w:pPr>
                </w:p>
                <w:p w:rsidR="004670DD" w:rsidRPr="00A85B6F" w:rsidRDefault="004670DD" w:rsidP="004670DD">
                  <w:pPr>
                    <w:pStyle w:val="Heading3"/>
                  </w:pPr>
                </w:p>
              </w:tc>
            </w:tr>
          </w:tbl>
          <w:p w:rsidR="00184664" w:rsidRPr="00A85B6F" w:rsidRDefault="00184664" w:rsidP="00CC7AD0"/>
        </w:tc>
      </w:tr>
    </w:tbl>
    <w:p w:rsidR="00BA68C1" w:rsidRPr="00A85B6F" w:rsidRDefault="00BA68C1" w:rsidP="004670DD">
      <w:pPr>
        <w:pStyle w:val="NoSpacing"/>
      </w:pPr>
    </w:p>
    <w:sectPr w:rsidR="00BA68C1" w:rsidRPr="00A85B6F" w:rsidSect="004670DD">
      <w:footerReference w:type="default" r:id="rId7"/>
      <w:headerReference w:type="first" r:id="rId8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660C" w:rsidRDefault="0005660C" w:rsidP="008B2920">
      <w:pPr>
        <w:spacing w:after="0" w:line="240" w:lineRule="auto"/>
      </w:pPr>
      <w:r>
        <w:separator/>
      </w:r>
    </w:p>
  </w:endnote>
  <w:endnote w:type="continuationSeparator" w:id="0">
    <w:p w:rsidR="0005660C" w:rsidRDefault="0005660C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853CE2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5C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660C" w:rsidRDefault="0005660C" w:rsidP="008B2920">
      <w:pPr>
        <w:spacing w:after="0" w:line="240" w:lineRule="auto"/>
      </w:pPr>
      <w:r>
        <w:separator/>
      </w:r>
    </w:p>
  </w:footnote>
  <w:footnote w:type="continuationSeparator" w:id="0">
    <w:p w:rsidR="0005660C" w:rsidRDefault="0005660C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626"/>
    </w:tblGrid>
    <w:tr w:rsidR="00A85B6F" w:rsidTr="00142F58">
      <w:sdt>
        <w:sdtPr>
          <w:alias w:val="Your Name:"/>
          <w:tag w:val="Your Name:"/>
          <w:id w:val="-1536030456"/>
          <w:placeholder>
            <w:docPart w:val="82913896FD7A7B4BA17D7F42B385A6A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:rsidR="00A85B6F" w:rsidRDefault="00DB3904" w:rsidP="00A85B6F">
              <w:pPr>
                <w:pStyle w:val="Heading1"/>
              </w:pPr>
              <w:r>
                <w:t>Matthew Joseph</w:t>
              </w:r>
            </w:p>
          </w:tc>
        </w:sdtContent>
      </w:sdt>
    </w:tr>
    <w:tr w:rsidR="00142F58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142F58" w:rsidRDefault="00142F58" w:rsidP="00142F58"/>
      </w:tc>
    </w:tr>
  </w:tbl>
  <w:p w:rsidR="00BD5EFB" w:rsidRDefault="00BD5E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904"/>
    <w:rsid w:val="000243D1"/>
    <w:rsid w:val="0005660C"/>
    <w:rsid w:val="00057F04"/>
    <w:rsid w:val="00062B08"/>
    <w:rsid w:val="000774F2"/>
    <w:rsid w:val="000A378C"/>
    <w:rsid w:val="0010042F"/>
    <w:rsid w:val="00135C2C"/>
    <w:rsid w:val="00142F58"/>
    <w:rsid w:val="00153ED4"/>
    <w:rsid w:val="00184664"/>
    <w:rsid w:val="001C7765"/>
    <w:rsid w:val="001F60D3"/>
    <w:rsid w:val="0020741F"/>
    <w:rsid w:val="0027115C"/>
    <w:rsid w:val="00293B83"/>
    <w:rsid w:val="002D2509"/>
    <w:rsid w:val="00383C6F"/>
    <w:rsid w:val="00390414"/>
    <w:rsid w:val="003E1711"/>
    <w:rsid w:val="00407EDA"/>
    <w:rsid w:val="0045425A"/>
    <w:rsid w:val="00463A38"/>
    <w:rsid w:val="004670DD"/>
    <w:rsid w:val="0048346B"/>
    <w:rsid w:val="004D37CC"/>
    <w:rsid w:val="004E4CA5"/>
    <w:rsid w:val="00502D70"/>
    <w:rsid w:val="00510920"/>
    <w:rsid w:val="00517626"/>
    <w:rsid w:val="005B0E81"/>
    <w:rsid w:val="00630D36"/>
    <w:rsid w:val="006A3CE7"/>
    <w:rsid w:val="006E5FD2"/>
    <w:rsid w:val="006F1734"/>
    <w:rsid w:val="00781D13"/>
    <w:rsid w:val="00783C41"/>
    <w:rsid w:val="00787503"/>
    <w:rsid w:val="00792967"/>
    <w:rsid w:val="007E7032"/>
    <w:rsid w:val="00833359"/>
    <w:rsid w:val="00853CE2"/>
    <w:rsid w:val="00860491"/>
    <w:rsid w:val="00887A77"/>
    <w:rsid w:val="008B2920"/>
    <w:rsid w:val="008B2DF7"/>
    <w:rsid w:val="00905520"/>
    <w:rsid w:val="009244EC"/>
    <w:rsid w:val="009814C0"/>
    <w:rsid w:val="00984A27"/>
    <w:rsid w:val="00A213B1"/>
    <w:rsid w:val="00A85B6F"/>
    <w:rsid w:val="00A915C8"/>
    <w:rsid w:val="00AA3476"/>
    <w:rsid w:val="00AA6B7B"/>
    <w:rsid w:val="00AB540C"/>
    <w:rsid w:val="00AC5D83"/>
    <w:rsid w:val="00B15938"/>
    <w:rsid w:val="00B67DB0"/>
    <w:rsid w:val="00BA68C1"/>
    <w:rsid w:val="00BD34A5"/>
    <w:rsid w:val="00BD5EFB"/>
    <w:rsid w:val="00BE2D6E"/>
    <w:rsid w:val="00C35EFB"/>
    <w:rsid w:val="00C73037"/>
    <w:rsid w:val="00CB2F4E"/>
    <w:rsid w:val="00D26626"/>
    <w:rsid w:val="00D2689C"/>
    <w:rsid w:val="00D97FFA"/>
    <w:rsid w:val="00DB3904"/>
    <w:rsid w:val="00DF6A6F"/>
    <w:rsid w:val="00E20402"/>
    <w:rsid w:val="00E27B07"/>
    <w:rsid w:val="00E364BF"/>
    <w:rsid w:val="00E928A3"/>
    <w:rsid w:val="00EE1811"/>
    <w:rsid w:val="00F2076B"/>
    <w:rsid w:val="00F67FBA"/>
    <w:rsid w:val="00F864D8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230A2"/>
  <w15:chartTrackingRefBased/>
  <w15:docId w15:val="{E40F6C9A-B43D-CC43-99AF-D7E6E106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7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joseph/Library/Containers/com.microsoft.Word/Data/Library/Application%20Support/Microsoft/Office/16.0/DTS/en-US%7b3ACB9CED-B687-524B-BFF3-7EF424B8A236%7d/%7b8FCED8F9-0F62-3647-BBB1-36081B79167B%7dtf1639274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B63241B26FBB41B98A67880EB4C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7872D-E84F-764D-B284-3B8B13D59BCA}"/>
      </w:docPartPr>
      <w:docPartBody>
        <w:p w:rsidR="00000000" w:rsidRDefault="008958B4">
          <w:pPr>
            <w:pStyle w:val="82B63241B26FBB41B98A67880EB4C04E"/>
          </w:pPr>
          <w:r w:rsidRPr="00A85B6F">
            <w:t>Skills</w:t>
          </w:r>
        </w:p>
      </w:docPartBody>
    </w:docPart>
    <w:docPart>
      <w:docPartPr>
        <w:name w:val="3B1AB1ED7161BA469B93B8248A917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696C5-BA64-B547-9BD6-B313FFF92497}"/>
      </w:docPartPr>
      <w:docPartBody>
        <w:p w:rsidR="00000000" w:rsidRDefault="008958B4">
          <w:pPr>
            <w:pStyle w:val="3B1AB1ED7161BA469B93B8248A9177C5"/>
          </w:pPr>
          <w:r w:rsidRPr="00A85B6F">
            <w:t>Experience</w:t>
          </w:r>
        </w:p>
      </w:docPartBody>
    </w:docPart>
    <w:docPart>
      <w:docPartPr>
        <w:name w:val="9B083658D64C19448F6F56C14C07D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16C36-1219-A44D-9FF6-6FFABB8407ED}"/>
      </w:docPartPr>
      <w:docPartBody>
        <w:p w:rsidR="00000000" w:rsidRDefault="008958B4">
          <w:pPr>
            <w:pStyle w:val="9B083658D64C19448F6F56C14C07DFE7"/>
          </w:pPr>
          <w:r w:rsidRPr="00A85B6F">
            <w:t>Education</w:t>
          </w:r>
        </w:p>
      </w:docPartBody>
    </w:docPart>
    <w:docPart>
      <w:docPartPr>
        <w:name w:val="7D01657EC9FECF41967431CDAF35A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52E64-5DFB-EC46-BE60-0E86A747CF37}"/>
      </w:docPartPr>
      <w:docPartBody>
        <w:p w:rsidR="00000000" w:rsidRDefault="008958B4">
          <w:pPr>
            <w:pStyle w:val="7D01657EC9FECF41967431CDAF35A46F"/>
          </w:pPr>
          <w:r>
            <w:t>Objective</w:t>
          </w:r>
        </w:p>
      </w:docPartBody>
    </w:docPart>
    <w:docPart>
      <w:docPartPr>
        <w:name w:val="82913896FD7A7B4BA17D7F42B385A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12A5F-8CFA-FE4A-804A-F039A4A5650D}"/>
      </w:docPartPr>
      <w:docPartBody>
        <w:p w:rsidR="00000000" w:rsidRDefault="00B84E72" w:rsidP="00B84E72">
          <w:pPr>
            <w:pStyle w:val="82913896FD7A7B4BA17D7F42B385A6AD"/>
          </w:pPr>
          <w:r w:rsidRPr="00A85B6F">
            <w:t>Telephone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72"/>
    <w:rsid w:val="008958B4"/>
    <w:rsid w:val="00B8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B63241B26FBB41B98A67880EB4C04E">
    <w:name w:val="82B63241B26FBB41B98A67880EB4C04E"/>
  </w:style>
  <w:style w:type="paragraph" w:customStyle="1" w:styleId="F1C849FB703CEF48AD035F6BB7D6650A">
    <w:name w:val="F1C849FB703CEF48AD035F6BB7D6650A"/>
  </w:style>
  <w:style w:type="paragraph" w:customStyle="1" w:styleId="3B1AB1ED7161BA469B93B8248A9177C5">
    <w:name w:val="3B1AB1ED7161BA469B93B8248A9177C5"/>
  </w:style>
  <w:style w:type="paragraph" w:customStyle="1" w:styleId="BB12B8744EAFE940B3C63C66F0FAFBD0">
    <w:name w:val="BB12B8744EAFE940B3C63C66F0FAFBD0"/>
  </w:style>
  <w:style w:type="paragraph" w:customStyle="1" w:styleId="F36DF0B2899D5245B807517093FF4FF4">
    <w:name w:val="F36DF0B2899D5245B807517093FF4FF4"/>
  </w:style>
  <w:style w:type="paragraph" w:customStyle="1" w:styleId="DCB44D5C5A100A42B3A83A1AB4065651">
    <w:name w:val="DCB44D5C5A100A42B3A83A1AB4065651"/>
  </w:style>
  <w:style w:type="paragraph" w:customStyle="1" w:styleId="ED5BC48A5A59C242BE0CC3E700D5C841">
    <w:name w:val="ED5BC48A5A59C242BE0CC3E700D5C841"/>
  </w:style>
  <w:style w:type="paragraph" w:customStyle="1" w:styleId="2368A49E1990D7478809E9E48D6F76FE">
    <w:name w:val="2368A49E1990D7478809E9E48D6F76FE"/>
  </w:style>
  <w:style w:type="paragraph" w:customStyle="1" w:styleId="A394A787617D7B4283903873F39BE764">
    <w:name w:val="A394A787617D7B4283903873F39BE764"/>
  </w:style>
  <w:style w:type="paragraph" w:customStyle="1" w:styleId="637DB50BD4DBD14D83C07EFC86E4B861">
    <w:name w:val="637DB50BD4DBD14D83C07EFC86E4B861"/>
  </w:style>
  <w:style w:type="paragraph" w:customStyle="1" w:styleId="FE4409CD4772E64BAEEA702E453F3D69">
    <w:name w:val="FE4409CD4772E64BAEEA702E453F3D69"/>
  </w:style>
  <w:style w:type="paragraph" w:customStyle="1" w:styleId="9B083658D64C19448F6F56C14C07DFE7">
    <w:name w:val="9B083658D64C19448F6F56C14C07DFE7"/>
  </w:style>
  <w:style w:type="paragraph" w:customStyle="1" w:styleId="50D109A586BF9743B1AA2FF0F7B8AC07">
    <w:name w:val="50D109A586BF9743B1AA2FF0F7B8AC07"/>
  </w:style>
  <w:style w:type="paragraph" w:customStyle="1" w:styleId="4214FA2775AE2E47B48E0826A49062AB">
    <w:name w:val="4214FA2775AE2E47B48E0826A49062AB"/>
  </w:style>
  <w:style w:type="paragraph" w:customStyle="1" w:styleId="84FB51F95D4497478D3DF40637CAC80F">
    <w:name w:val="84FB51F95D4497478D3DF40637CAC80F"/>
  </w:style>
  <w:style w:type="paragraph" w:customStyle="1" w:styleId="C95ACCF61B9F014791BE55905185B2FB">
    <w:name w:val="C95ACCF61B9F014791BE55905185B2FB"/>
  </w:style>
  <w:style w:type="paragraph" w:customStyle="1" w:styleId="2B6A94D21A761E4FB11C349AFFA2DEA8">
    <w:name w:val="2B6A94D21A761E4FB11C349AFFA2DEA8"/>
  </w:style>
  <w:style w:type="paragraph" w:customStyle="1" w:styleId="41F499AD5143314BB4A972F200C517BF">
    <w:name w:val="41F499AD5143314BB4A972F200C517BF"/>
  </w:style>
  <w:style w:type="paragraph" w:customStyle="1" w:styleId="2D46DA373766474CB681027C1D0338A1">
    <w:name w:val="2D46DA373766474CB681027C1D0338A1"/>
  </w:style>
  <w:style w:type="paragraph" w:customStyle="1" w:styleId="E369DBC1462CC44F925307472DE6E29C">
    <w:name w:val="E369DBC1462CC44F925307472DE6E29C"/>
  </w:style>
  <w:style w:type="paragraph" w:customStyle="1" w:styleId="7D01657EC9FECF41967431CDAF35A46F">
    <w:name w:val="7D01657EC9FECF41967431CDAF35A46F"/>
  </w:style>
  <w:style w:type="paragraph" w:customStyle="1" w:styleId="6BA6558F1CDBD34A815ADEECBE576F4C">
    <w:name w:val="6BA6558F1CDBD34A815ADEECBE576F4C"/>
  </w:style>
  <w:style w:type="paragraph" w:customStyle="1" w:styleId="DA6E92044A28A341AD6276BE8558CD59">
    <w:name w:val="DA6E92044A28A341AD6276BE8558CD59"/>
  </w:style>
  <w:style w:type="paragraph" w:customStyle="1" w:styleId="0D98135BFC4CE148A40C170F796F9A81">
    <w:name w:val="0D98135BFC4CE148A40C170F796F9A81"/>
  </w:style>
  <w:style w:type="paragraph" w:customStyle="1" w:styleId="F9FA00B765B4CB4CBDD47F52B6680DDE">
    <w:name w:val="F9FA00B765B4CB4CBDD47F52B6680DDE"/>
  </w:style>
  <w:style w:type="paragraph" w:customStyle="1" w:styleId="2C118E42A1C2E7418DB076552D56251B">
    <w:name w:val="2C118E42A1C2E7418DB076552D56251B"/>
  </w:style>
  <w:style w:type="paragraph" w:customStyle="1" w:styleId="5B84BFA9B279634FBAB7E918F8339CB6">
    <w:name w:val="5B84BFA9B279634FBAB7E918F8339CB6"/>
  </w:style>
  <w:style w:type="paragraph" w:customStyle="1" w:styleId="410E35D741898342996154945C8B3193">
    <w:name w:val="410E35D741898342996154945C8B3193"/>
  </w:style>
  <w:style w:type="paragraph" w:customStyle="1" w:styleId="ED5DAACF8061684DA2C28334E35228AD">
    <w:name w:val="ED5DAACF8061684DA2C28334E35228AD"/>
  </w:style>
  <w:style w:type="paragraph" w:customStyle="1" w:styleId="82913896FD7A7B4BA17D7F42B385A6AD">
    <w:name w:val="82913896FD7A7B4BA17D7F42B385A6AD"/>
    <w:rsid w:val="00B84E72"/>
  </w:style>
  <w:style w:type="paragraph" w:customStyle="1" w:styleId="417EEC565869FC4297E7B24FED3CDFD2">
    <w:name w:val="417EEC565869FC4297E7B24FED3CDFD2"/>
    <w:rsid w:val="00B84E72"/>
  </w:style>
  <w:style w:type="paragraph" w:customStyle="1" w:styleId="937CA4D77E90F7468655EDBB8061F620">
    <w:name w:val="937CA4D77E90F7468655EDBB8061F620"/>
    <w:rsid w:val="00B84E72"/>
  </w:style>
  <w:style w:type="paragraph" w:customStyle="1" w:styleId="FAE25C0F6A6CB94B83002EE3AF01E134">
    <w:name w:val="FAE25C0F6A6CB94B83002EE3AF01E134"/>
    <w:rsid w:val="00B84E72"/>
  </w:style>
  <w:style w:type="paragraph" w:customStyle="1" w:styleId="39F1257EB9BAC64F95C69774157E3156">
    <w:name w:val="39F1257EB9BAC64F95C69774157E3156"/>
    <w:rsid w:val="00B84E72"/>
  </w:style>
  <w:style w:type="paragraph" w:customStyle="1" w:styleId="59DE86E80FF8FD479BB3D95880C6B3AC">
    <w:name w:val="59DE86E80FF8FD479BB3D95880C6B3AC"/>
    <w:rsid w:val="00B84E72"/>
  </w:style>
  <w:style w:type="paragraph" w:customStyle="1" w:styleId="EBA55082094A7C49A841FB8F9CA98E0D">
    <w:name w:val="EBA55082094A7C49A841FB8F9CA98E0D"/>
    <w:rsid w:val="00B84E72"/>
  </w:style>
  <w:style w:type="paragraph" w:customStyle="1" w:styleId="CB49575E7DF3E94F92165A9F5A671817">
    <w:name w:val="CB49575E7DF3E94F92165A9F5A671817"/>
    <w:rsid w:val="00B84E72"/>
  </w:style>
  <w:style w:type="paragraph" w:customStyle="1" w:styleId="B12D2E8BF3767548B8BD00D4C512F72F">
    <w:name w:val="B12D2E8BF3767548B8BD00D4C512F72F"/>
    <w:rsid w:val="00B84E72"/>
  </w:style>
  <w:style w:type="paragraph" w:customStyle="1" w:styleId="C43EC80D0227A5489BBC03E1FA3727D0">
    <w:name w:val="C43EC80D0227A5489BBC03E1FA3727D0"/>
    <w:rsid w:val="00B84E72"/>
  </w:style>
  <w:style w:type="paragraph" w:customStyle="1" w:styleId="4F02DD1861C3A84BA9510AB1D0F86339">
    <w:name w:val="4F02DD1861C3A84BA9510AB1D0F86339"/>
    <w:rsid w:val="00B84E72"/>
  </w:style>
  <w:style w:type="paragraph" w:customStyle="1" w:styleId="E473C9635CB415489C04624E28E5A988">
    <w:name w:val="E473C9635CB415489C04624E28E5A988"/>
    <w:rsid w:val="00B84E72"/>
  </w:style>
  <w:style w:type="paragraph" w:customStyle="1" w:styleId="5CC4DE8BB9BD554A92732D2EE0ED7169">
    <w:name w:val="5CC4DE8BB9BD554A92732D2EE0ED7169"/>
    <w:rsid w:val="00B84E72"/>
  </w:style>
  <w:style w:type="paragraph" w:customStyle="1" w:styleId="337C2413BACB8C428995B0201BFDE818">
    <w:name w:val="337C2413BACB8C428995B0201BFDE818"/>
    <w:rsid w:val="00B84E72"/>
  </w:style>
  <w:style w:type="paragraph" w:customStyle="1" w:styleId="695A87CBA4FA3945ACDDB29117CA5BD7">
    <w:name w:val="695A87CBA4FA3945ACDDB29117CA5BD7"/>
    <w:rsid w:val="00B84E72"/>
  </w:style>
  <w:style w:type="paragraph" w:customStyle="1" w:styleId="9348EA71B73CD649A75DB8794ECA56F7">
    <w:name w:val="9348EA71B73CD649A75DB8794ECA56F7"/>
    <w:rsid w:val="00B84E72"/>
  </w:style>
  <w:style w:type="paragraph" w:customStyle="1" w:styleId="1C211217673B71449C9585356A989B69">
    <w:name w:val="1C211217673B71449C9585356A989B69"/>
    <w:rsid w:val="00B84E72"/>
  </w:style>
  <w:style w:type="paragraph" w:customStyle="1" w:styleId="28107C3EB2A9AC4BAEEF6BBE5E6409E2">
    <w:name w:val="28107C3EB2A9AC4BAEEF6BBE5E6409E2"/>
    <w:rsid w:val="00B84E72"/>
  </w:style>
  <w:style w:type="paragraph" w:customStyle="1" w:styleId="D690E78B8BD3A145B88B8432C2D2BEE8">
    <w:name w:val="D690E78B8BD3A145B88B8432C2D2BEE8"/>
    <w:rsid w:val="00B84E72"/>
  </w:style>
  <w:style w:type="paragraph" w:customStyle="1" w:styleId="4DD8532F7E9D8E48A70B8848B931F150">
    <w:name w:val="4DD8532F7E9D8E48A70B8848B931F150"/>
    <w:rsid w:val="00B84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06012B-43C4-134C-9197-20AFA5FE1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MOO.dotx</Template>
  <TotalTime>114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Joseph</dc:creator>
  <cp:keywords/>
  <dc:description/>
  <cp:lastModifiedBy>Joseph, Matthew (Student)</cp:lastModifiedBy>
  <cp:revision>8</cp:revision>
  <cp:lastPrinted>2016-06-29T01:32:00Z</cp:lastPrinted>
  <dcterms:created xsi:type="dcterms:W3CDTF">2020-08-07T19:25:00Z</dcterms:created>
  <dcterms:modified xsi:type="dcterms:W3CDTF">2020-08-18T21:58:00Z</dcterms:modified>
</cp:coreProperties>
</file>